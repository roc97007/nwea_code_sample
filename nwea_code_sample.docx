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NWEA code sample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Prerequisites:</w:t>
      </w:r>
    </w:p>
    <w:p>
      <w:pPr>
        <w:pStyle w:val="Normal"/>
        <w:ind w:left="709" w:hanging="0"/>
        <w:rPr/>
      </w:pPr>
      <w:r>
        <w:rPr/>
        <w:t>Working Puppet server and client</w:t>
      </w:r>
    </w:p>
    <w:p>
      <w:pPr>
        <w:pStyle w:val="Normal"/>
        <w:ind w:left="709" w:hanging="0"/>
        <w:rPr/>
      </w:pPr>
      <w:r>
        <w:rPr/>
        <w:t>Virtual host allowed on DNS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Puppet client fqdn:  cody.home</w:t>
      </w:r>
    </w:p>
    <w:p>
      <w:pPr>
        <w:pStyle w:val="Normal"/>
        <w:rPr/>
      </w:pPr>
      <w:r>
        <w:rPr/>
        <w:t>Virtual host:  doggie.cody.home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Configuration:</w:t>
      </w:r>
    </w:p>
    <w:p>
      <w:pPr>
        <w:pStyle w:val="Normal"/>
        <w:ind w:left="709" w:hanging="0"/>
        <w:rPr/>
      </w:pPr>
      <w:r>
        <w:rPr/>
        <w:t>Create firewall rule:</w:t>
      </w:r>
    </w:p>
    <w:p>
      <w:pPr>
        <w:pStyle w:val="Normal"/>
        <w:ind w:left="1418" w:hanging="0"/>
        <w:rPr/>
      </w:pPr>
      <w:r>
        <w:rPr/>
        <w:t>sudo ufw allow 8888/tcp</w:t>
      </w:r>
    </w:p>
    <w:p>
      <w:pPr>
        <w:pStyle w:val="Normal"/>
        <w:ind w:left="709" w:hanging="0"/>
        <w:rPr/>
      </w:pPr>
      <w:r>
        <w:rPr/>
        <w:t>On puppet server, install nginx module:</w:t>
      </w:r>
    </w:p>
    <w:p>
      <w:pPr>
        <w:pStyle w:val="Normal"/>
        <w:ind w:left="1418" w:hanging="0"/>
        <w:rPr/>
      </w:pPr>
      <w:r>
        <w:rPr/>
        <w:t>sudo puppet module install jfryman-nginx</w:t>
      </w:r>
    </w:p>
    <w:p>
      <w:pPr>
        <w:pStyle w:val="Normal"/>
        <w:ind w:left="709" w:hanging="0"/>
        <w:rPr/>
      </w:pPr>
      <w:r>
        <w:rPr/>
        <w:t>Add code to site.pp on puppet server  (see file)</w:t>
      </w:r>
    </w:p>
    <w:p>
      <w:pPr>
        <w:pStyle w:val="Normal"/>
        <w:ind w:left="709" w:hanging="0"/>
        <w:rPr/>
      </w:pPr>
      <w:r>
        <w:rPr/>
        <w:t xml:space="preserve">Create index.html at /etc/puppet/modules/nginx-content/files </w:t>
      </w:r>
      <w:r>
        <w:rPr/>
        <w:t>on puppet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“sudo puppet agent –test” on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Point browser at  </w:t>
      </w:r>
      <w:hyperlink r:id="rId2">
        <w:r>
          <w:rPr>
            <w:rStyle w:val="InternetLink"/>
          </w:rPr>
          <w:t>http://doggie.cody.home:8888</w:t>
        </w:r>
      </w:hyperlink>
    </w:p>
    <w:p>
      <w:pPr>
        <w:pStyle w:val="Normal"/>
        <w:rPr/>
      </w:pPr>
      <w:r>
        <w:rPr/>
        <w:t>Observe test output (see screen shot).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Why did you choose this solution?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most recent experience with system management </w:t>
      </w:r>
      <w:r>
        <w:rPr/>
        <w:t xml:space="preserve">tools </w:t>
      </w:r>
      <w:r>
        <w:rPr/>
        <w:t>was with Puppet, so it was natural to leverage that expertise.  The jfryman-nginx module was used because the “official” puppet module for nginx ha</w:t>
      </w:r>
      <w:r>
        <w:rPr/>
        <w:t>s</w:t>
      </w:r>
      <w:r>
        <w:rPr/>
        <w:t xml:space="preserve"> been deprecated.  </w:t>
      </w:r>
      <w:r>
        <w:rPr/>
        <w:t>This exercise was done on Linux Mint (Ubuntu) because I happened to have two laptops running Mint for another project.  I have CentOS up on another machine, but it's an old version running legacy software (on top of EXSi) and I haven't stood up its replacement yet.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is the best/worst part of your solution?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Best:  The solution is very simple, only requiring a few lines of code.  Changing the content served by nginx can be done on the Puppet server by altering the contents of /etc/puppet/modules/nginx-content/files.  The solution lends itself to source code control, as all the files are in one place.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Worst:  Port 8888 was opened by hand on the client.  Although it was out of scope, I would have liked to configure iptables via puppet.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Why would automating a task like this be helpful?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Automation of this type </w:t>
      </w:r>
      <w:r>
        <w:rPr>
          <w:b w:val="false"/>
          <w:bCs w:val="false"/>
        </w:rPr>
        <w:t xml:space="preserve">easily lends itself to installing the same solution on multiple </w:t>
      </w:r>
      <w:r>
        <w:rPr>
          <w:b w:val="false"/>
          <w:bCs w:val="false"/>
        </w:rPr>
        <w:t xml:space="preserve">Puppet </w:t>
      </w:r>
      <w:r>
        <w:rPr>
          <w:b w:val="false"/>
          <w:bCs w:val="false"/>
        </w:rPr>
        <w:t xml:space="preserve">clients, or adding clients at a later time.  </w:t>
      </w:r>
      <w:r>
        <w:rPr>
          <w:b w:val="false"/>
          <w:bCs w:val="false"/>
        </w:rPr>
        <w:t>(This is important in a webapps environment where servers may come and go in the cluster.)  The need to replicate work is avoided.  Configuration for multiple servers is in text files in a central location, making source code control straightforward.  A solution of this type helps to insure that configuration is in sync across multiple servers.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ggie.cody.home:8888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2016-03-23T11:16:46Z</dcterms:created>
  <dc:creator>Ron </dc:creator>
  <dc:language>en-US</dc:language>
  <cp:lastModifiedBy>Ron </cp:lastModifiedBy>
  <dcterms:modified xsi:type="dcterms:W3CDTF">2016-03-23T12:20:46Z</dcterms:modified>
  <cp:revision>1</cp:revision>
</cp:coreProperties>
</file>